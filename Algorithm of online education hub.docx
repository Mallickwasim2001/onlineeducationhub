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05B9" w14:textId="68447843" w:rsidR="006971F3" w:rsidRPr="006D6F69" w:rsidRDefault="00A25282" w:rsidP="007734F8">
      <w:pPr>
        <w:pStyle w:val="Heading1"/>
        <w:numPr>
          <w:ilvl w:val="0"/>
          <w:numId w:val="8"/>
        </w:num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6F69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</w:t>
      </w:r>
      <w:r w:rsidR="006D6F69" w:rsidRPr="006D6F69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="006D6F69" w:rsidRPr="006D6F69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Of</w:t>
      </w:r>
      <w:proofErr w:type="gramEnd"/>
      <w:r w:rsidR="006D6F69" w:rsidRPr="006D6F69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Online Education Hub</w:t>
      </w:r>
    </w:p>
    <w:p w14:paraId="5DD63A4F" w14:textId="77777777" w:rsidR="00A25282" w:rsidRDefault="00A25282" w:rsidP="006D6F69">
      <w:pPr>
        <w:pStyle w:val="ListBullet"/>
        <w:numPr>
          <w:ilvl w:val="0"/>
          <w:numId w:val="0"/>
        </w:numPr>
        <w:ind w:left="432" w:hanging="432"/>
      </w:pPr>
    </w:p>
    <w:p w14:paraId="7E87DA10" w14:textId="77777777" w:rsidR="00A25282" w:rsidRPr="006D6F69" w:rsidRDefault="00A25282" w:rsidP="006D6F69">
      <w:pPr>
        <w:pStyle w:val="ListBullet"/>
        <w:numPr>
          <w:ilvl w:val="0"/>
          <w:numId w:val="6"/>
        </w:numPr>
        <w:rPr>
          <w:b/>
          <w:bCs/>
        </w:rPr>
      </w:pPr>
      <w:r w:rsidRPr="006D6F69">
        <w:rPr>
          <w:b/>
          <w:bCs/>
        </w:rPr>
        <w:t>Step 1: Open Website</w:t>
      </w:r>
    </w:p>
    <w:p w14:paraId="3CC59132" w14:textId="73BD04FB" w:rsidR="00A25282" w:rsidRDefault="00A25282" w:rsidP="006D6F69">
      <w:pPr>
        <w:pStyle w:val="ListBullet"/>
        <w:numPr>
          <w:ilvl w:val="0"/>
          <w:numId w:val="0"/>
        </w:numPr>
      </w:pPr>
    </w:p>
    <w:p w14:paraId="02600EE6" w14:textId="77777777" w:rsidR="00A25282" w:rsidRPr="006D6F69" w:rsidRDefault="00A25282" w:rsidP="006D6F69">
      <w:pPr>
        <w:pStyle w:val="ListBullet"/>
        <w:numPr>
          <w:ilvl w:val="0"/>
          <w:numId w:val="6"/>
        </w:numPr>
        <w:rPr>
          <w:b/>
          <w:bCs/>
        </w:rPr>
      </w:pPr>
      <w:r w:rsidRPr="006D6F69">
        <w:rPr>
          <w:b/>
          <w:bCs/>
        </w:rPr>
        <w:t>Step 2: Click on Login or Sign up</w:t>
      </w:r>
      <w:bookmarkStart w:id="0" w:name="_GoBack"/>
      <w:bookmarkEnd w:id="0"/>
    </w:p>
    <w:p w14:paraId="3A2837F7" w14:textId="77777777" w:rsidR="00A25282" w:rsidRDefault="00A25282" w:rsidP="006D6F69">
      <w:pPr>
        <w:pStyle w:val="ListBullet"/>
        <w:numPr>
          <w:ilvl w:val="0"/>
          <w:numId w:val="0"/>
        </w:numPr>
      </w:pPr>
    </w:p>
    <w:p w14:paraId="33F7D13B" w14:textId="77777777" w:rsidR="00A25282" w:rsidRPr="006D6F69" w:rsidRDefault="00A25282" w:rsidP="006D6F69">
      <w:pPr>
        <w:pStyle w:val="ListBullet"/>
        <w:numPr>
          <w:ilvl w:val="0"/>
          <w:numId w:val="5"/>
        </w:numPr>
        <w:rPr>
          <w:b/>
          <w:bCs/>
          <w:u w:val="single"/>
        </w:rPr>
      </w:pPr>
      <w:r w:rsidRPr="006D6F69">
        <w:rPr>
          <w:b/>
          <w:bCs/>
        </w:rPr>
        <w:t>//</w:t>
      </w:r>
      <w:r w:rsidRPr="006D6F69">
        <w:rPr>
          <w:b/>
          <w:bCs/>
          <w:u w:val="double"/>
        </w:rPr>
        <w:t>for notes</w:t>
      </w:r>
    </w:p>
    <w:p w14:paraId="45228E63" w14:textId="61652192" w:rsidR="00A25282" w:rsidRDefault="000F4DC2" w:rsidP="006D6F69">
      <w:pPr>
        <w:pStyle w:val="ListBullet"/>
        <w:numPr>
          <w:ilvl w:val="0"/>
          <w:numId w:val="0"/>
        </w:numPr>
        <w:ind w:left="720" w:firstLine="432"/>
      </w:pPr>
      <w:r>
        <w:t xml:space="preserve">   </w:t>
      </w:r>
      <w:proofErr w:type="gramStart"/>
      <w:r w:rsidR="00A25282">
        <w:t>Steps :</w:t>
      </w:r>
      <w:proofErr w:type="gramEnd"/>
      <w:r w:rsidR="00A25282">
        <w:t xml:space="preserve"> Search Notes in the Search Box → Click on Notes → Select of Which Semester</w:t>
      </w:r>
    </w:p>
    <w:p w14:paraId="59BD5084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288"/>
      </w:pPr>
      <w:r>
        <w:t>→ Select Subject → Select Chapter → Download the Note Pdf</w:t>
      </w:r>
    </w:p>
    <w:p w14:paraId="4EC6CF03" w14:textId="77777777" w:rsidR="00A25282" w:rsidRDefault="00A25282" w:rsidP="006D6F69">
      <w:pPr>
        <w:pStyle w:val="ListBullet"/>
        <w:numPr>
          <w:ilvl w:val="0"/>
          <w:numId w:val="0"/>
        </w:numPr>
      </w:pPr>
    </w:p>
    <w:p w14:paraId="3C0097FB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7DD3559E" w14:textId="77777777" w:rsidR="00A25282" w:rsidRPr="006D6F69" w:rsidRDefault="00A25282" w:rsidP="006D6F69">
      <w:pPr>
        <w:pStyle w:val="ListBullet"/>
        <w:numPr>
          <w:ilvl w:val="0"/>
          <w:numId w:val="5"/>
        </w:numPr>
        <w:rPr>
          <w:b/>
          <w:bCs/>
          <w:u w:val="double"/>
        </w:rPr>
      </w:pPr>
      <w:r>
        <w:t>//</w:t>
      </w:r>
      <w:r w:rsidRPr="006D6F69">
        <w:rPr>
          <w:b/>
          <w:bCs/>
          <w:u w:val="double"/>
        </w:rPr>
        <w:t>for lectures</w:t>
      </w:r>
    </w:p>
    <w:p w14:paraId="2F887BA5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proofErr w:type="gramStart"/>
      <w:r>
        <w:t>Steps :</w:t>
      </w:r>
      <w:proofErr w:type="gramEnd"/>
      <w:r>
        <w:t xml:space="preserve"> Search Videos in the Search Box → Click on Videos→ Select of Which</w:t>
      </w:r>
    </w:p>
    <w:p w14:paraId="21FC3C7D" w14:textId="77777777" w:rsidR="00A25282" w:rsidRDefault="00A25282" w:rsidP="006D6F69">
      <w:pPr>
        <w:pStyle w:val="ListBullet"/>
        <w:numPr>
          <w:ilvl w:val="0"/>
          <w:numId w:val="0"/>
        </w:numPr>
        <w:ind w:left="864" w:firstLine="288"/>
      </w:pPr>
      <w:r>
        <w:t xml:space="preserve">Semester → Select Subject → Access the </w:t>
      </w:r>
      <w:proofErr w:type="spellStart"/>
      <w:r>
        <w:t>Youtube</w:t>
      </w:r>
      <w:proofErr w:type="spellEnd"/>
      <w:r>
        <w:t xml:space="preserve"> Playlist</w:t>
      </w:r>
    </w:p>
    <w:p w14:paraId="64A94F31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4E4FE517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6A147879" w14:textId="77777777" w:rsidR="00A25282" w:rsidRDefault="00A25282" w:rsidP="006D6F69">
      <w:pPr>
        <w:pStyle w:val="ListBullet"/>
        <w:numPr>
          <w:ilvl w:val="0"/>
          <w:numId w:val="5"/>
        </w:numPr>
      </w:pPr>
      <w:r>
        <w:t>//</w:t>
      </w:r>
      <w:r w:rsidRPr="006D6F69">
        <w:rPr>
          <w:b/>
          <w:bCs/>
          <w:u w:val="double"/>
        </w:rPr>
        <w:t>for previous year papers</w:t>
      </w:r>
    </w:p>
    <w:p w14:paraId="2E5EA0FC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proofErr w:type="gramStart"/>
      <w:r>
        <w:t>Steps :</w:t>
      </w:r>
      <w:proofErr w:type="gramEnd"/>
      <w:r>
        <w:t xml:space="preserve"> Search Previous Year Paper in the Search Box → Click on Previous Year Paper</w:t>
      </w:r>
    </w:p>
    <w:p w14:paraId="7F52B404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r>
        <w:t>→ Select of Which Semester → Select Subject → Download pdf of all Previous Year Paper</w:t>
      </w:r>
    </w:p>
    <w:p w14:paraId="22D100CE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4718A259" w14:textId="77777777" w:rsidR="00A25282" w:rsidRDefault="00A25282" w:rsidP="006D6F69">
      <w:pPr>
        <w:pStyle w:val="ListBullet"/>
        <w:numPr>
          <w:ilvl w:val="0"/>
          <w:numId w:val="0"/>
        </w:numPr>
      </w:pPr>
    </w:p>
    <w:p w14:paraId="1718FD10" w14:textId="77777777" w:rsidR="00A25282" w:rsidRDefault="00A25282" w:rsidP="006D6F69">
      <w:pPr>
        <w:pStyle w:val="ListBullet"/>
        <w:numPr>
          <w:ilvl w:val="0"/>
          <w:numId w:val="5"/>
        </w:numPr>
      </w:pPr>
      <w:r>
        <w:t>//</w:t>
      </w:r>
      <w:r w:rsidRPr="006D6F69">
        <w:rPr>
          <w:b/>
          <w:bCs/>
          <w:u w:val="double"/>
        </w:rPr>
        <w:t>formula sheet</w:t>
      </w:r>
    </w:p>
    <w:p w14:paraId="34B1024A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proofErr w:type="gramStart"/>
      <w:r>
        <w:t>Steps :</w:t>
      </w:r>
      <w:proofErr w:type="gramEnd"/>
      <w:r>
        <w:t xml:space="preserve"> Search Formula Sheet in the Search Box → Click on Formula Sheet → Select of</w:t>
      </w:r>
    </w:p>
    <w:p w14:paraId="05B1A28F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r>
        <w:t>Which Semester → Select Subject → Download the Formula Sheet for the particular subject</w:t>
      </w:r>
    </w:p>
    <w:p w14:paraId="0AB5FAFB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026A170D" w14:textId="77777777" w:rsidR="00A25282" w:rsidRPr="006D6F69" w:rsidRDefault="00A25282" w:rsidP="006D6F69">
      <w:pPr>
        <w:pStyle w:val="ListBullet"/>
        <w:numPr>
          <w:ilvl w:val="0"/>
          <w:numId w:val="5"/>
        </w:numPr>
        <w:rPr>
          <w:b/>
          <w:bCs/>
          <w:u w:val="double"/>
        </w:rPr>
      </w:pPr>
      <w:r>
        <w:t>//</w:t>
      </w:r>
      <w:r w:rsidRPr="006D6F69">
        <w:rPr>
          <w:b/>
          <w:bCs/>
          <w:u w:val="double"/>
        </w:rPr>
        <w:t>About Us</w:t>
      </w:r>
    </w:p>
    <w:p w14:paraId="3B02F31D" w14:textId="77777777" w:rsidR="00A25282" w:rsidRDefault="00A25282" w:rsidP="006D6F69">
      <w:pPr>
        <w:pStyle w:val="ListBullet"/>
        <w:numPr>
          <w:ilvl w:val="0"/>
          <w:numId w:val="0"/>
        </w:numPr>
        <w:ind w:left="864" w:firstLine="288"/>
      </w:pPr>
      <w:proofErr w:type="gramStart"/>
      <w:r>
        <w:t>Steps :</w:t>
      </w:r>
      <w:proofErr w:type="gramEnd"/>
      <w:r>
        <w:t xml:space="preserve"> Click on Menu → Click on About Us → Read</w:t>
      </w:r>
    </w:p>
    <w:p w14:paraId="7B356B83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4B6A787A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4E9CABC6" w14:textId="77777777" w:rsidR="00A25282" w:rsidRDefault="00A25282" w:rsidP="006D6F69">
      <w:pPr>
        <w:pStyle w:val="ListBullet"/>
        <w:numPr>
          <w:ilvl w:val="0"/>
          <w:numId w:val="5"/>
        </w:numPr>
      </w:pPr>
      <w:r>
        <w:t>//</w:t>
      </w:r>
      <w:r w:rsidRPr="006D6F69">
        <w:rPr>
          <w:b/>
          <w:bCs/>
          <w:u w:val="double"/>
        </w:rPr>
        <w:t>Contact Us</w:t>
      </w:r>
    </w:p>
    <w:p w14:paraId="6B76A165" w14:textId="77777777" w:rsidR="00A25282" w:rsidRDefault="00A25282" w:rsidP="006D6F69">
      <w:pPr>
        <w:pStyle w:val="ListBullet"/>
        <w:numPr>
          <w:ilvl w:val="0"/>
          <w:numId w:val="0"/>
        </w:numPr>
        <w:ind w:left="720" w:firstLine="432"/>
      </w:pPr>
      <w:proofErr w:type="gramStart"/>
      <w:r>
        <w:t>Steps :</w:t>
      </w:r>
      <w:proofErr w:type="gramEnd"/>
      <w:r>
        <w:t xml:space="preserve"> Click on menu → Click on Contact Us → Fill in Your Email Address &amp; Name →</w:t>
      </w:r>
    </w:p>
    <w:p w14:paraId="411A910F" w14:textId="77777777" w:rsidR="00A25282" w:rsidRDefault="00A25282" w:rsidP="006D6F69">
      <w:pPr>
        <w:pStyle w:val="ListBullet"/>
        <w:numPr>
          <w:ilvl w:val="0"/>
          <w:numId w:val="0"/>
        </w:numPr>
        <w:ind w:left="864" w:firstLine="288"/>
      </w:pPr>
      <w:r>
        <w:t>Raise Your Query → Click on Submit</w:t>
      </w:r>
    </w:p>
    <w:p w14:paraId="333BBF8C" w14:textId="77777777" w:rsidR="00A25282" w:rsidRDefault="00A25282" w:rsidP="006D6F69">
      <w:pPr>
        <w:pStyle w:val="ListBullet"/>
        <w:numPr>
          <w:ilvl w:val="0"/>
          <w:numId w:val="0"/>
        </w:numPr>
        <w:ind w:left="432"/>
      </w:pPr>
    </w:p>
    <w:p w14:paraId="16302232" w14:textId="77777777" w:rsidR="006971F3" w:rsidRDefault="006971F3">
      <w:pPr>
        <w:pStyle w:val="Heading2"/>
      </w:pPr>
    </w:p>
    <w:sectPr w:rsidR="006971F3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93A82" w14:textId="77777777" w:rsidR="003833E7" w:rsidRDefault="003833E7">
      <w:r>
        <w:separator/>
      </w:r>
    </w:p>
    <w:p w14:paraId="517650BC" w14:textId="77777777" w:rsidR="003833E7" w:rsidRDefault="003833E7"/>
  </w:endnote>
  <w:endnote w:type="continuationSeparator" w:id="0">
    <w:p w14:paraId="129AC2CF" w14:textId="77777777" w:rsidR="003833E7" w:rsidRDefault="003833E7">
      <w:r>
        <w:continuationSeparator/>
      </w:r>
    </w:p>
    <w:p w14:paraId="56302A82" w14:textId="77777777" w:rsidR="003833E7" w:rsidRDefault="003833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B9C9F" w14:textId="77777777" w:rsidR="006971F3" w:rsidRDefault="00D863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B9C96" w14:textId="77777777" w:rsidR="003833E7" w:rsidRDefault="003833E7">
      <w:r>
        <w:separator/>
      </w:r>
    </w:p>
    <w:p w14:paraId="1CA317B6" w14:textId="77777777" w:rsidR="003833E7" w:rsidRDefault="003833E7"/>
  </w:footnote>
  <w:footnote w:type="continuationSeparator" w:id="0">
    <w:p w14:paraId="774A9E7F" w14:textId="77777777" w:rsidR="003833E7" w:rsidRDefault="003833E7">
      <w:r>
        <w:continuationSeparator/>
      </w:r>
    </w:p>
    <w:p w14:paraId="04AF6487" w14:textId="77777777" w:rsidR="003833E7" w:rsidRDefault="003833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E402"/>
      </v:shape>
    </w:pict>
  </w:numPicBullet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D567D"/>
    <w:multiLevelType w:val="hybridMultilevel"/>
    <w:tmpl w:val="88D0274E"/>
    <w:lvl w:ilvl="0" w:tplc="40090007">
      <w:start w:val="1"/>
      <w:numFmt w:val="bullet"/>
      <w:lvlText w:val=""/>
      <w:lvlPicBulletId w:val="0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2E0D5C7A"/>
    <w:multiLevelType w:val="hybridMultilevel"/>
    <w:tmpl w:val="24DECA1E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FD21C13"/>
    <w:multiLevelType w:val="hybridMultilevel"/>
    <w:tmpl w:val="8A9AB764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B2657"/>
    <w:multiLevelType w:val="hybridMultilevel"/>
    <w:tmpl w:val="3E3E35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2"/>
    <w:rsid w:val="000F4DC2"/>
    <w:rsid w:val="003833E7"/>
    <w:rsid w:val="00507BCE"/>
    <w:rsid w:val="006971F3"/>
    <w:rsid w:val="006D6F69"/>
    <w:rsid w:val="007734F8"/>
    <w:rsid w:val="007855FA"/>
    <w:rsid w:val="00A25282"/>
    <w:rsid w:val="00C9677B"/>
    <w:rsid w:val="00CB4DA3"/>
    <w:rsid w:val="00D8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ECB0D"/>
  <w15:chartTrackingRefBased/>
  <w15:docId w15:val="{71DD9A0B-501F-E94C-AB18-76BA1E18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im\Downloads\%7b3E107331-9168-1244-83A0-0AA1276037A2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{3E107331-9168-1244-83A0-0AA1276037A2}tf50002051</Template>
  <TotalTime>40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ks9136892@outlook.com</dc:creator>
  <cp:keywords/>
  <dc:description/>
  <cp:lastModifiedBy>Wasimuddin Mallick</cp:lastModifiedBy>
  <cp:revision>6</cp:revision>
  <dcterms:created xsi:type="dcterms:W3CDTF">2021-10-07T15:44:00Z</dcterms:created>
  <dcterms:modified xsi:type="dcterms:W3CDTF">2021-10-08T05:05:00Z</dcterms:modified>
</cp:coreProperties>
</file>